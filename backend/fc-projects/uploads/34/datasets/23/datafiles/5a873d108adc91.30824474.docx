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20" w:rsidRPr="000D6E20" w:rsidRDefault="00C702BA" w:rsidP="000D6E20">
      <w:pPr>
        <w:jc w:val="center"/>
        <w:rPr>
          <w:rFonts w:ascii="Times New Roman" w:hAnsi="Times New Roman"/>
          <w:b/>
          <w:sz w:val="24"/>
          <w:szCs w:val="24"/>
          <w:lang w:val="es-PR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276475" cy="11430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20" w:rsidRDefault="000D6E20" w:rsidP="00B601F3">
      <w:pPr>
        <w:rPr>
          <w:rFonts w:ascii="Times New Roman" w:hAnsi="Times New Roman"/>
          <w:b/>
          <w:noProof/>
          <w:sz w:val="24"/>
          <w:szCs w:val="24"/>
          <w:lang w:val="es-PR"/>
        </w:rPr>
      </w:pPr>
    </w:p>
    <w:p w:rsidR="000D6E20" w:rsidRDefault="000D6E20" w:rsidP="00B601F3">
      <w:pPr>
        <w:rPr>
          <w:rFonts w:ascii="Times New Roman" w:hAnsi="Times New Roman"/>
          <w:b/>
          <w:noProof/>
          <w:sz w:val="24"/>
          <w:szCs w:val="24"/>
          <w:lang w:val="es-PR"/>
        </w:rPr>
      </w:pP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  <w:lang w:val="es-PR"/>
        </w:rPr>
      </w:pPr>
      <w:r w:rsidRPr="000D6E20">
        <w:rPr>
          <w:rFonts w:ascii="Times New Roman" w:hAnsi="Times New Roman"/>
          <w:b/>
          <w:noProof/>
          <w:sz w:val="24"/>
          <w:szCs w:val="24"/>
          <w:lang w:val="es-PR"/>
        </w:rPr>
        <w:t>January 31, 2017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  <w:lang w:val="es-PR"/>
        </w:rPr>
      </w:pP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  <w:lang w:val="es-PR"/>
        </w:rPr>
      </w:pPr>
      <w:r w:rsidRPr="000D6E20">
        <w:rPr>
          <w:rFonts w:ascii="Times New Roman" w:hAnsi="Times New Roman"/>
          <w:b/>
          <w:noProof/>
          <w:sz w:val="24"/>
          <w:szCs w:val="24"/>
          <w:lang w:val="es-PR"/>
        </w:rPr>
        <w:t>Joel M. Ruiz Torres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  <w:lang w:val="es-PR"/>
        </w:rPr>
      </w:pPr>
      <w:r w:rsidRPr="000D6E20">
        <w:rPr>
          <w:rFonts w:ascii="Times New Roman" w:hAnsi="Times New Roman"/>
          <w:b/>
          <w:noProof/>
          <w:sz w:val="24"/>
          <w:szCs w:val="24"/>
          <w:lang w:val="es-PR"/>
        </w:rPr>
        <w:t>Universidad de Puerto Rico</w:t>
      </w:r>
    </w:p>
    <w:p w:rsidR="000D6E20" w:rsidRPr="000D6E20" w:rsidRDefault="000D6E20">
      <w:pPr>
        <w:rPr>
          <w:rFonts w:ascii="Times New Roman" w:hAnsi="Times New Roman"/>
          <w:b/>
          <w:noProof/>
          <w:sz w:val="24"/>
          <w:szCs w:val="24"/>
          <w:lang w:val="es-PR"/>
        </w:rPr>
      </w:pPr>
      <w:r w:rsidRPr="000D6E20">
        <w:rPr>
          <w:rFonts w:ascii="Times New Roman" w:hAnsi="Times New Roman"/>
          <w:b/>
          <w:noProof/>
          <w:sz w:val="24"/>
          <w:szCs w:val="24"/>
          <w:lang w:val="es-PR"/>
        </w:rPr>
        <w:t>Recinto Rio Piedras</w:t>
      </w:r>
    </w:p>
    <w:p w:rsidR="000D6E20" w:rsidRPr="000D6E20" w:rsidRDefault="000D6E20">
      <w:pPr>
        <w:rPr>
          <w:rFonts w:ascii="Times New Roman" w:hAnsi="Times New Roman"/>
          <w:b/>
          <w:noProof/>
          <w:sz w:val="24"/>
          <w:szCs w:val="24"/>
          <w:lang w:val="es-PR"/>
        </w:rPr>
      </w:pPr>
      <w:r w:rsidRPr="000D6E20">
        <w:rPr>
          <w:rFonts w:ascii="Times New Roman" w:hAnsi="Times New Roman"/>
          <w:b/>
          <w:noProof/>
          <w:sz w:val="24"/>
          <w:szCs w:val="24"/>
          <w:lang w:val="es-PR"/>
        </w:rPr>
        <w:t>Edificio Facundo Bueso 301-A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  <w:lang w:val="es-PR"/>
        </w:rPr>
      </w:pPr>
      <w:r w:rsidRPr="000D6E20">
        <w:rPr>
          <w:rFonts w:ascii="Times New Roman" w:hAnsi="Times New Roman"/>
          <w:b/>
          <w:noProof/>
          <w:sz w:val="24"/>
          <w:szCs w:val="24"/>
          <w:lang w:val="es-PR"/>
        </w:rPr>
        <w:t>San Juan, PR  00931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  <w:lang w:val="es-PR"/>
        </w:rPr>
      </w:pP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  <w:lang w:val="es-PR"/>
        </w:rPr>
      </w:pP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  <w:lang w:val="es-PR"/>
        </w:rPr>
      </w:pPr>
      <w:proofErr w:type="spellStart"/>
      <w:r w:rsidRPr="000D6E20">
        <w:rPr>
          <w:rFonts w:ascii="Times New Roman" w:hAnsi="Times New Roman"/>
          <w:b/>
          <w:sz w:val="24"/>
          <w:szCs w:val="24"/>
          <w:lang w:val="es-PR"/>
        </w:rPr>
        <w:t>Dear</w:t>
      </w:r>
      <w:proofErr w:type="spellEnd"/>
      <w:r w:rsidRPr="000D6E20">
        <w:rPr>
          <w:rFonts w:ascii="Times New Roman" w:hAnsi="Times New Roman"/>
          <w:b/>
          <w:sz w:val="24"/>
          <w:szCs w:val="24"/>
          <w:lang w:val="es-PR"/>
        </w:rPr>
        <w:t xml:space="preserve"> </w:t>
      </w:r>
      <w:r w:rsidRPr="000D6E20">
        <w:rPr>
          <w:rFonts w:ascii="Times New Roman" w:hAnsi="Times New Roman"/>
          <w:b/>
          <w:noProof/>
          <w:sz w:val="24"/>
          <w:szCs w:val="24"/>
          <w:lang w:val="es-PR"/>
        </w:rPr>
        <w:t>Joel M. Ruiz Torres</w:t>
      </w:r>
      <w:r w:rsidRPr="000D6E20">
        <w:rPr>
          <w:rFonts w:ascii="Times New Roman" w:hAnsi="Times New Roman"/>
          <w:b/>
          <w:sz w:val="24"/>
          <w:szCs w:val="24"/>
          <w:lang w:val="es-PR"/>
        </w:rPr>
        <w:t>: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  <w:lang w:val="es-PR"/>
        </w:rPr>
      </w:pP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  <w:r w:rsidRPr="000D6E20">
        <w:rPr>
          <w:rFonts w:ascii="Times New Roman" w:hAnsi="Times New Roman"/>
          <w:b/>
          <w:sz w:val="24"/>
          <w:szCs w:val="24"/>
        </w:rPr>
        <w:t>We have recently completed an examination of our records and would appreciate your verifying the correctness of the following information.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</w:p>
    <w:p w:rsidR="000D6E20" w:rsidRDefault="000D6E20" w:rsidP="000D6E20">
      <w:pPr>
        <w:rPr>
          <w:rFonts w:ascii="Times New Roman" w:hAnsi="Times New Roman"/>
          <w:b/>
          <w:noProof/>
          <w:sz w:val="24"/>
          <w:szCs w:val="24"/>
        </w:rPr>
      </w:pPr>
      <w:r w:rsidRPr="000D6E20">
        <w:rPr>
          <w:rFonts w:ascii="Times New Roman" w:hAnsi="Times New Roman"/>
          <w:b/>
          <w:sz w:val="24"/>
          <w:szCs w:val="24"/>
        </w:rPr>
        <w:t xml:space="preserve">Our records indicate that, at the close of business on </w:t>
      </w:r>
      <w:r>
        <w:rPr>
          <w:rFonts w:ascii="Times New Roman" w:hAnsi="Times New Roman"/>
          <w:b/>
          <w:noProof/>
          <w:sz w:val="24"/>
          <w:szCs w:val="24"/>
        </w:rPr>
        <w:t>December 31 2016</w:t>
      </w:r>
      <w:r w:rsidRPr="000D6E20">
        <w:rPr>
          <w:rFonts w:ascii="Times New Roman" w:hAnsi="Times New Roman"/>
          <w:b/>
          <w:sz w:val="24"/>
          <w:szCs w:val="24"/>
        </w:rPr>
        <w:t xml:space="preserve">, the amount </w:t>
      </w:r>
      <w:proofErr w:type="gramStart"/>
      <w:r w:rsidRPr="000D6E20">
        <w:rPr>
          <w:rFonts w:ascii="Times New Roman" w:hAnsi="Times New Roman"/>
          <w:b/>
          <w:sz w:val="24"/>
          <w:szCs w:val="24"/>
        </w:rPr>
        <w:t>payable</w:t>
      </w:r>
      <w:proofErr w:type="gramEnd"/>
      <w:r w:rsidRPr="000D6E20">
        <w:rPr>
          <w:rFonts w:ascii="Times New Roman" w:hAnsi="Times New Roman"/>
          <w:b/>
          <w:sz w:val="24"/>
          <w:szCs w:val="24"/>
        </w:rPr>
        <w:t xml:space="preserve"> on your account was $</w:t>
      </w:r>
      <w:r w:rsidRPr="000D6E20">
        <w:rPr>
          <w:rFonts w:ascii="Times New Roman" w:hAnsi="Times New Roman"/>
          <w:b/>
          <w:noProof/>
          <w:sz w:val="24"/>
          <w:szCs w:val="24"/>
        </w:rPr>
        <w:t>430.00</w:t>
      </w:r>
      <w:r>
        <w:rPr>
          <w:rFonts w:ascii="Times New Roman" w:hAnsi="Times New Roman"/>
          <w:b/>
          <w:noProof/>
          <w:sz w:val="24"/>
          <w:szCs w:val="24"/>
        </w:rPr>
        <w:t xml:space="preserve"> </w:t>
      </w:r>
    </w:p>
    <w:p w:rsidR="000D6E20" w:rsidRPr="000D6E20" w:rsidRDefault="000D6E20" w:rsidP="000D6E20">
      <w:pPr>
        <w:rPr>
          <w:rFonts w:ascii="Times New Roman" w:hAnsi="Times New Roman"/>
          <w:b/>
          <w:noProof/>
          <w:sz w:val="24"/>
          <w:szCs w:val="24"/>
        </w:rPr>
      </w:pPr>
      <w:r w:rsidRPr="000D6E20">
        <w:rPr>
          <w:rFonts w:ascii="Times New Roman" w:hAnsi="Times New Roman"/>
          <w:b/>
          <w:sz w:val="24"/>
          <w:szCs w:val="24"/>
        </w:rPr>
        <w:t>Please send us a check for the overdue a</w:t>
      </w:r>
      <w:r>
        <w:rPr>
          <w:rFonts w:ascii="Times New Roman" w:hAnsi="Times New Roman"/>
          <w:b/>
          <w:sz w:val="24"/>
          <w:szCs w:val="24"/>
        </w:rPr>
        <w:t>mount.</w:t>
      </w:r>
    </w:p>
    <w:p w:rsidR="000D6E20" w:rsidRPr="000D6E20" w:rsidRDefault="000D6E20" w:rsidP="000D6E20">
      <w:pPr>
        <w:rPr>
          <w:rFonts w:ascii="Times New Roman" w:hAnsi="Times New Roman"/>
          <w:b/>
          <w:sz w:val="24"/>
          <w:szCs w:val="24"/>
        </w:rPr>
      </w:pPr>
    </w:p>
    <w:p w:rsidR="000D6E20" w:rsidRPr="000D6E20" w:rsidRDefault="000D6E20" w:rsidP="000D6E20">
      <w:pPr>
        <w:rPr>
          <w:rFonts w:ascii="Times New Roman" w:hAnsi="Times New Roman"/>
          <w:b/>
          <w:sz w:val="24"/>
          <w:szCs w:val="24"/>
        </w:rPr>
      </w:pPr>
      <w:r w:rsidRPr="000D6E20">
        <w:rPr>
          <w:rFonts w:ascii="Times New Roman" w:hAnsi="Times New Roman"/>
          <w:b/>
          <w:sz w:val="24"/>
          <w:szCs w:val="24"/>
        </w:rPr>
        <w:t xml:space="preserve">Thank </w:t>
      </w:r>
      <w:r>
        <w:rPr>
          <w:rFonts w:ascii="Times New Roman" w:hAnsi="Times New Roman"/>
          <w:b/>
          <w:sz w:val="24"/>
          <w:szCs w:val="24"/>
        </w:rPr>
        <w:t>you for your continued business with our company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</w:p>
    <w:p w:rsidR="00C702BA" w:rsidRDefault="000D6E20" w:rsidP="00B601F3">
      <w:pPr>
        <w:rPr>
          <w:rFonts w:ascii="Times New Roman" w:hAnsi="Times New Roman"/>
          <w:b/>
          <w:sz w:val="24"/>
          <w:szCs w:val="24"/>
        </w:rPr>
      </w:pPr>
      <w:r w:rsidRPr="000D6E20">
        <w:rPr>
          <w:rFonts w:ascii="Times New Roman" w:hAnsi="Times New Roman"/>
          <w:b/>
          <w:sz w:val="24"/>
          <w:szCs w:val="24"/>
        </w:rPr>
        <w:t xml:space="preserve">Please sign the confirmation form in the space provided below and return.  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  <w:r w:rsidRPr="000D6E20">
        <w:rPr>
          <w:rFonts w:ascii="Times New Roman" w:hAnsi="Times New Roman"/>
          <w:b/>
          <w:sz w:val="24"/>
          <w:szCs w:val="24"/>
        </w:rPr>
        <w:t xml:space="preserve">If it does not agree, do not sign but explain and sign on the reverse side.  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</w:p>
    <w:p w:rsidR="000D6E20" w:rsidRPr="000E3C07" w:rsidRDefault="000D6E20" w:rsidP="00B601F3">
      <w:pPr>
        <w:rPr>
          <w:rFonts w:ascii="Times New Roman" w:hAnsi="Times New Roman"/>
          <w:b/>
          <w:sz w:val="24"/>
          <w:szCs w:val="24"/>
        </w:rPr>
      </w:pPr>
      <w:r w:rsidRPr="000E3C07">
        <w:rPr>
          <w:rFonts w:ascii="Times New Roman" w:hAnsi="Times New Roman"/>
          <w:b/>
          <w:sz w:val="24"/>
          <w:szCs w:val="24"/>
        </w:rPr>
        <w:t>Sincerely,</w:t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</w:p>
    <w:p w:rsidR="000D6E20" w:rsidRPr="000E3C07" w:rsidRDefault="000D6E20" w:rsidP="00B601F3">
      <w:pPr>
        <w:rPr>
          <w:rFonts w:ascii="Times New Roman" w:hAnsi="Times New Roman"/>
          <w:b/>
          <w:sz w:val="24"/>
          <w:szCs w:val="24"/>
        </w:rPr>
      </w:pPr>
    </w:p>
    <w:p w:rsidR="000D6E20" w:rsidRPr="000E3C07" w:rsidRDefault="000D6E20" w:rsidP="00B601F3">
      <w:pPr>
        <w:rPr>
          <w:rFonts w:ascii="Times New Roman" w:hAnsi="Times New Roman"/>
          <w:b/>
          <w:sz w:val="24"/>
          <w:szCs w:val="24"/>
        </w:rPr>
      </w:pPr>
      <w:r w:rsidRPr="000E3C07">
        <w:rPr>
          <w:rFonts w:ascii="Times New Roman" w:hAnsi="Times New Roman"/>
          <w:b/>
          <w:sz w:val="24"/>
          <w:szCs w:val="24"/>
        </w:rPr>
        <w:t>Evelyn Medina, Presidente</w:t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</w:r>
      <w:r w:rsidRPr="000E3C07">
        <w:rPr>
          <w:rFonts w:ascii="Times New Roman" w:hAnsi="Times New Roman"/>
          <w:b/>
          <w:sz w:val="24"/>
          <w:szCs w:val="24"/>
        </w:rPr>
        <w:tab/>
        <w:t xml:space="preserve">  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  <w:r w:rsidRPr="000D6E20">
        <w:rPr>
          <w:rFonts w:ascii="Times New Roman" w:hAnsi="Times New Roman"/>
          <w:b/>
          <w:sz w:val="24"/>
          <w:szCs w:val="24"/>
        </w:rPr>
        <w:t>------------------------------------------------------------------------------------------------------------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  <w:r w:rsidRPr="000D6E20">
        <w:rPr>
          <w:rFonts w:ascii="Times New Roman" w:hAnsi="Times New Roman"/>
          <w:b/>
          <w:sz w:val="24"/>
          <w:szCs w:val="24"/>
        </w:rPr>
        <w:t>I confirm that the above information is accurate.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  <w:r w:rsidRPr="000D6E20">
        <w:rPr>
          <w:rFonts w:ascii="Times New Roman" w:hAnsi="Times New Roman"/>
          <w:b/>
          <w:sz w:val="24"/>
          <w:szCs w:val="24"/>
        </w:rPr>
        <w:t>Signature: _______________________________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  <w:r w:rsidRPr="000D6E20">
        <w:rPr>
          <w:rFonts w:ascii="Times New Roman" w:hAnsi="Times New Roman"/>
          <w:b/>
          <w:sz w:val="24"/>
          <w:szCs w:val="24"/>
        </w:rPr>
        <w:t>Printed Name:  ___________________________</w:t>
      </w: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</w:p>
    <w:p w:rsidR="000D6E20" w:rsidRPr="000D6E20" w:rsidRDefault="000D6E20" w:rsidP="00B601F3">
      <w:pPr>
        <w:rPr>
          <w:rFonts w:ascii="Times New Roman" w:hAnsi="Times New Roman"/>
          <w:b/>
          <w:sz w:val="24"/>
          <w:szCs w:val="24"/>
        </w:rPr>
      </w:pPr>
      <w:r w:rsidRPr="000D6E20">
        <w:rPr>
          <w:rFonts w:ascii="Times New Roman" w:hAnsi="Times New Roman"/>
          <w:b/>
          <w:sz w:val="24"/>
          <w:szCs w:val="24"/>
        </w:rPr>
        <w:t>Title:  ___________________________________</w:t>
      </w:r>
    </w:p>
    <w:p w:rsidR="000D6E20" w:rsidRPr="000D6E20" w:rsidRDefault="000D6E20">
      <w:pPr>
        <w:rPr>
          <w:rFonts w:ascii="Times New Roman" w:hAnsi="Times New Roman"/>
          <w:b/>
          <w:sz w:val="24"/>
          <w:szCs w:val="24"/>
        </w:rPr>
        <w:sectPr w:rsidR="000D6E20" w:rsidRPr="000D6E20" w:rsidSect="000D6E20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D6E20" w:rsidRPr="000D6E20" w:rsidRDefault="000D6E20">
      <w:pPr>
        <w:rPr>
          <w:rFonts w:ascii="Times New Roman" w:hAnsi="Times New Roman"/>
          <w:b/>
          <w:sz w:val="24"/>
          <w:szCs w:val="24"/>
        </w:rPr>
      </w:pPr>
    </w:p>
    <w:sectPr w:rsidR="000D6E20" w:rsidRPr="000D6E20" w:rsidSect="000D6E2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compat/>
  <w:rsids>
    <w:rsidRoot w:val="00B601F3"/>
    <w:rsid w:val="000D6E20"/>
    <w:rsid w:val="000E3C07"/>
    <w:rsid w:val="001B5324"/>
    <w:rsid w:val="003E4870"/>
    <w:rsid w:val="00857611"/>
    <w:rsid w:val="009E3108"/>
    <w:rsid w:val="009F20F1"/>
    <w:rsid w:val="00B601F3"/>
    <w:rsid w:val="00C702BA"/>
    <w:rsid w:val="00F70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1F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C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PAC06\Company\BCS\LETTERS\PEAC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PEACH</Template>
  <TotalTime>12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«Company_Name»</vt:lpstr>
    </vt:vector>
  </TitlesOfParts>
  <Company>Best Software SB, Inc.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«Company_Name»</dc:title>
  <dc:creator>Erica Greppo</dc:creator>
  <cp:lastModifiedBy>Evelyn ALP</cp:lastModifiedBy>
  <cp:revision>1</cp:revision>
  <dcterms:created xsi:type="dcterms:W3CDTF">2017-01-31T13:16:00Z</dcterms:created>
  <dcterms:modified xsi:type="dcterms:W3CDTF">2017-01-31T13:28:00Z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T_FileVersion">
    <vt:lpwstr>1.0</vt:lpwstr>
  </property>
  <property fmtid="{D5CDD505-2E9C-101B-9397-08002B2CF9AE}" pid="3" name="PT_AppVersion">
    <vt:lpwstr>2006.0.00.017</vt:lpwstr>
  </property>
  <property fmtid="{D5CDD505-2E9C-101B-9397-08002B2CF9AE}" pid="4" name="PT_View">
    <vt:lpwstr>Customer</vt:lpwstr>
  </property>
  <property fmtid="{D5CDD505-2E9C-101B-9397-08002B2CF9AE}" pid="5" name="PT_SubView">
    <vt:lpwstr>513</vt:lpwstr>
  </property>
  <property fmtid="{D5CDD505-2E9C-101B-9397-08002B2CF9AE}" pid="6" name="PT_Flavor">
    <vt:lpwstr>PAW,PCW,PPA,PPAC,PPAD,PPAM,PPAN,PTX</vt:lpwstr>
  </property>
  <property fmtid="{D5CDD505-2E9C-101B-9397-08002B2CF9AE}" pid="7" name="PT_Description">
    <vt:lpwstr>Letter requesting a customer's verification of outstanding payables.</vt:lpwstr>
  </property>
  <property fmtid="{D5CDD505-2E9C-101B-9397-08002B2CF9AE}" pid="8" name="PT_Options00000">
    <vt:lpwstr>PD94bWwgdmVyc2lvbj0iMS4wIiBlbmNvZGluZz0idXRmLTgiPz48TWFpbE1lcmdlRmlsdGVyPjxGaWx0ZXJUeXBlPjA8L0ZpbHRlclR5cGU+PFNvcnRPcmRlcj4wPC9Tb3J0T3JkZXI+PFN1cHByZXNzQmxhbmtzPjE8L1N1cHByZXNzQmxhbmtzPjxJbmNsdWRlWmVy</vt:lpwstr>
  </property>
  <property fmtid="{D5CDD505-2E9C-101B-9397-08002B2CF9AE}" pid="9" name="PT_Options00001">
    <vt:lpwstr>b0JhbGFuY2VSZWNvcmRzPjE8L0luY2x1ZGVaZXJvQmFsYW5jZVJlY29yZHM+PFN1YmplY3Q+PC9TdWJqZWN0PjxEZWxpdmVyeU9wdGlvbj4wPC9EZWxpdmVyeU9wdGlvbj48RXhjbHVkZUlmUHVyY2hhc2VkQWZ0ZXJEYXRlPjE8L0V4Y2x1ZGVJZlB1cmNoYXNlZEFm</vt:lpwstr>
  </property>
  <property fmtid="{D5CDD505-2E9C-101B-9397-08002B2CF9AE}" pid="10" name="PT_Options00002">
    <vt:lpwstr>dGVyRGF0ZT48UHVyY2hhc2VkQWZ0ZXJEYXRlPjA8L1B1cmNoYXNlZEFmdGVyRGF0ZT48RmlsdGVyTGlzdD48RmlsdGVyPjxUeXBlPjU8L1R5cGU+PE9wZXJhdG9yPjA8L09wZXJhdG9yPjxDb2x1bW5UeXBlPjYxPC9Db2x1bW5UeXBlPjxGcm9tLz48VG8vPjxJRD4x</vt:lpwstr>
  </property>
  <property fmtid="{D5CDD505-2E9C-101B-9397-08002B2CF9AE}" pid="11" name="PT_Options00003">
    <vt:lpwstr>PC9JRD48UmFuZ2U+PC9SYW5nZT48L0ZpbHRlcj48RmlsdGVyPjxUeXBlPjE2PC9UeXBlPjxPcGVyYXRvcj4wPC9PcGVyYXRvcj48Q29sdW1uVHlwZT45NTwvQ29sdW1uVHlwZT48RnJvbS8+PFRvLz48SUQ+MjwvSUQ+PC9GaWx0ZXI+PEZpbHRlcj48VHlwZT4xNjwv</vt:lpwstr>
  </property>
  <property fmtid="{D5CDD505-2E9C-101B-9397-08002B2CF9AE}" pid="12" name="PT_Options00004">
    <vt:lpwstr>VHlwZT48T3BlcmF0b3I+MDwvT3BlcmF0b3I+PENvbHVtblR5cGU+OTQ8L0NvbHVtblR5cGU+PEZyb20vPjxUby8+PElEPjM8L0lEPjwvRmlsdGVyPjxGaWx0ZXI+PFR5cGU+NTwvVHlwZT48T3BlcmF0b3I+MDwvT3BlcmF0b3I+PENvbHVtblR5cGU+NzU8L0NvbHVt</vt:lpwstr>
  </property>
  <property fmtid="{D5CDD505-2E9C-101B-9397-08002B2CF9AE}" pid="13" name="PT_Options00005">
    <vt:lpwstr>blR5cGU+PEZyb20vPjxUby8+PElEPjQ8L0lEPjxSYW5nZT48L1JhbmdlPjwvRmlsdGVyPjxGaWx0ZXI+PFR5cGU+MTc8L1R5cGU+PE9wZXJhdG9yPjA8L09wZXJhdG9yPjxDb2x1bW5UeXBlPjEwNzwvQ29sdW1uVHlwZT48RnJvbS8+PFRvLz48SUQ+NTwvSUQ+PC9G</vt:lpwstr>
  </property>
  <property fmtid="{D5CDD505-2E9C-101B-9397-08002B2CF9AE}" pid="14" name="PT_Options00006">
    <vt:lpwstr>aWx0ZXI+PEZpbHRlcj48VHlwZT4xNjwvVHlwZT48T3BlcmF0b3I+MDwvT3BlcmF0b3I+PENvbHVtblR5cGU+MTA4PC9Db2x1bW5UeXBlPjxGcm9tLz48VG8vPjxJRD42PC9JRD48L0ZpbHRlcj48RmlsdGVyPjxUeXBlPjM8L1R5cGU+PE9wZXJhdG9yPjI8L09wZXJh</vt:lpwstr>
  </property>
  <property fmtid="{D5CDD505-2E9C-101B-9397-08002B2CF9AE}" pid="15" name="PT_Options00007">
    <vt:lpwstr>dG9yPjxDb2x1bW5UeXBlPjA8L0NvbHVtblR5cGU+PEZyb20+QWN0aXZlPC9Gcm9tPjxUby8+PElEPjc8L0lEPjwvRmlsdGVyPjxGaWx0ZXI+PFR5cGU+MTI8L1R5cGU+PE9wZXJhdG9yPjA8L09wZXJhdG9yPjxDb2x1bW5UeXBlPjg8L0NvbHVtblR5cGU+PEZyb20+</vt:lpwstr>
  </property>
  <property fmtid="{D5CDD505-2E9C-101B-9397-08002B2CF9AE}" pid="16" name="PT_Options00008">
    <vt:lpwstr>MC4wMDwvRnJvbT48VG8+MC4wMDwvVG8+PElEPjg8L0lEPjwvRmlsdGVyPjxGaWx0ZXI+PFR5cGU+MzwvVHlwZT48T3BlcmF0b3I+MjwvT3BlcmF0b3I+PENvbHVtblR5cGU+MDwvQ29sdW1uVHlwZT48RnJvbT5DdXN0b21lcjwvRnJvbT48VG8vPjxJRD45PC9JRD48</vt:lpwstr>
  </property>
  <property fmtid="{D5CDD505-2E9C-101B-9397-08002B2CF9AE}" pid="17" name="PT_Options00009">
    <vt:lpwstr>L0ZpbHRlcj48RmlsdGVyPjxUeXBlPjI8L1R5cGU+PE9wZXJhdG9yPjA8L09wZXJhdG9yPjxDb2x1bW5UeXBlPjA8L0NvbHVtblR5cGU+PEZyb20vPjxUby8+PElEPjEwPC9JRD48L0ZpbHRlcj48RmlsdGVyPjxUeXBlPjI8L1R5cGU+PE9wZXJhdG9yPjA8L09wZXJh</vt:lpwstr>
  </property>
  <property fmtid="{D5CDD505-2E9C-101B-9397-08002B2CF9AE}" pid="18" name="PT_Options00010">
    <vt:lpwstr>dG9yPjxDb2x1bW5UeXBlPjA8L0NvbHVtblR5cGU+PEZyb20vPjxUby8+PElEPjExPC9JRD48L0ZpbHRlcj48RmlsdGVyPjxUeXBlPjI8L1R5cGU+PE9wZXJhdG9yPjA8L09wZXJhdG9yPjxDb2x1bW5UeXBlPjA8L0NvbHVtblR5cGU+PEZyb20vPjxUby8+PElEPjEy</vt:lpwstr>
  </property>
  <property fmtid="{D5CDD505-2E9C-101B-9397-08002B2CF9AE}" pid="19" name="PT_Options00011">
    <vt:lpwstr>PC9JRD48L0ZpbHRlcj48RmlsdGVyPjxUeXBlPjI8L1R5cGU+PE9wZXJhdG9yPjA8L09wZXJhdG9yPjxDb2x1bW5UeXBlPjA8L0NvbHVtblR5cGU+PEZyb20vPjxUby8+PElEPjEzPC9JRD48L0ZpbHRlcj48RmlsdGVyPjxUeXBlPjI8L1R5cGU+PE9wZXJhdG9yPjA8</vt:lpwstr>
  </property>
  <property fmtid="{D5CDD505-2E9C-101B-9397-08002B2CF9AE}" pid="20" name="PT_Options00012">
    <vt:lpwstr>L09wZXJhdG9yPjxDb2x1bW5UeXBlPjA8L0NvbHVtblR5cGU+PEZyb20vPjxUby8+PElEPjE0PC9JRD48L0ZpbHRlcj48RmlsdGVyPjxUeXBlPjEyPC9UeXBlPjxPcGVyYXRvcj4wPC9PcGVyYXRvcj48Q29sdW1uVHlwZT44PC9Db2x1bW5UeXBlPjxGcm9tPjAuMDA8</vt:lpwstr>
  </property>
  <property fmtid="{D5CDD505-2E9C-101B-9397-08002B2CF9AE}" pid="21" name="PT_Options00013">
    <vt:lpwstr>L0Zyb20+PFRvPjAuMDA8L1RvPjxJRD4yMDAwPC9JRD48L0ZpbHRlcj48RmlsdGVyPjxUeXBlPjEyPC9UeXBlPjxPcGVyYXRvcj4wPC9PcGVyYXRvcj48Q29sdW1uVHlwZT44PC9Db2x1bW5UeXBlPjxGcm9tPjAuMDA8L0Zyb20+PFRvPjAuMDA8L1RvPjxJRD4yMDAx</vt:lpwstr>
  </property>
  <property fmtid="{D5CDD505-2E9C-101B-9397-08002B2CF9AE}" pid="22" name="PT_Options00014">
    <vt:lpwstr>PC9JRD48L0ZpbHRlcj48RmlsdGVyPjxUeXBlPjM8L1R5cGU+PE9wZXJhdG9yPjI4PC9PcGVyYXRvcj48Q29sdW1uVHlwZT4wPC9Db2x1bW5UeXBlPjxGcm9tPkFsbDwvRnJvbT48VG8vPjxJRD4yMDAyPC9JRD48L0ZpbHRlcj48L0ZpbHRlckxpc3Q+PC9NYWlsTWVy</vt:lpwstr>
  </property>
  <property fmtid="{D5CDD505-2E9C-101B-9397-08002B2CF9AE}" pid="23" name="PT_Options00015">
    <vt:lpwstr>Z2VGaWx0ZXI+</vt:lpwstr>
  </property>
</Properties>
</file>